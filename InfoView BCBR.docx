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8B" w:rsidRDefault="006353A6" w:rsidP="006353A6">
      <w:pPr>
        <w:pStyle w:val="Heading1"/>
        <w:jc w:val="left"/>
        <w:rPr>
          <w:rFonts w:ascii="Arial" w:hAnsi="Arial" w:cs="Arial"/>
          <w:szCs w:val="32"/>
        </w:rPr>
      </w:pPr>
      <w:r w:rsidRPr="00387023">
        <w:rPr>
          <w:rFonts w:ascii="Arial" w:hAnsi="Arial" w:cs="Arial"/>
          <w:szCs w:val="32"/>
        </w:rPr>
        <w:t>Business Case and Requirements</w:t>
      </w:r>
    </w:p>
    <w:p w:rsidR="006353A6" w:rsidRPr="00387023" w:rsidRDefault="006353A6" w:rsidP="00B5208B">
      <w:pPr>
        <w:pStyle w:val="Heading1"/>
        <w:spacing w:before="120" w:after="120"/>
        <w:jc w:val="left"/>
        <w:rPr>
          <w:rFonts w:ascii="Arial" w:hAnsi="Arial" w:cs="Arial"/>
          <w:sz w:val="36"/>
          <w:szCs w:val="36"/>
        </w:rPr>
      </w:pPr>
      <w:r w:rsidRPr="00387023">
        <w:rPr>
          <w:rFonts w:ascii="Arial" w:hAnsi="Arial" w:cs="Arial"/>
          <w:sz w:val="36"/>
          <w:szCs w:val="36"/>
        </w:rPr>
        <w:t>Project:</w:t>
      </w:r>
      <w:r w:rsidRPr="00387023">
        <w:rPr>
          <w:rFonts w:ascii="Arial" w:hAnsi="Arial" w:cs="Arial"/>
          <w:sz w:val="36"/>
          <w:szCs w:val="36"/>
        </w:rPr>
        <w:tab/>
      </w:r>
      <w:proofErr w:type="spellStart"/>
      <w:r w:rsidR="006560E6">
        <w:rPr>
          <w:rFonts w:ascii="Arial" w:hAnsi="Arial" w:cs="Arial"/>
          <w:sz w:val="36"/>
          <w:szCs w:val="36"/>
        </w:rPr>
        <w:t>Info</w:t>
      </w:r>
      <w:r w:rsidR="00B448E3">
        <w:rPr>
          <w:rFonts w:ascii="Arial" w:hAnsi="Arial" w:cs="Arial"/>
          <w:sz w:val="36"/>
          <w:szCs w:val="36"/>
        </w:rPr>
        <w:t>View</w:t>
      </w:r>
      <w:proofErr w:type="spellEnd"/>
    </w:p>
    <w:p w:rsidR="006353A6" w:rsidRPr="00387023" w:rsidRDefault="006353A6" w:rsidP="00B5208B">
      <w:pPr>
        <w:spacing w:before="120" w:after="120"/>
        <w:rPr>
          <w:rFonts w:ascii="Arial" w:hAnsi="Arial" w:cs="Arial"/>
          <w:sz w:val="26"/>
          <w:szCs w:val="26"/>
        </w:rPr>
      </w:pPr>
      <w:r w:rsidRPr="00387023">
        <w:rPr>
          <w:rFonts w:ascii="Arial" w:hAnsi="Arial" w:cs="Arial"/>
          <w:sz w:val="26"/>
          <w:szCs w:val="26"/>
        </w:rPr>
        <w:t xml:space="preserve">Author: </w:t>
      </w:r>
      <w:r w:rsidR="005324A5">
        <w:rPr>
          <w:rFonts w:ascii="Arial" w:hAnsi="Arial" w:cs="Arial"/>
          <w:sz w:val="26"/>
          <w:szCs w:val="26"/>
        </w:rPr>
        <w:t>Arsen Abrahamyan</w:t>
      </w:r>
    </w:p>
    <w:p w:rsidR="006353A6" w:rsidRPr="00387023" w:rsidRDefault="006560E6" w:rsidP="00B5208B">
      <w:pPr>
        <w:pStyle w:val="Heading1"/>
        <w:spacing w:before="120" w:after="120"/>
        <w:jc w:val="left"/>
        <w:rPr>
          <w:rFonts w:ascii="Arial" w:hAnsi="Arial" w:cs="Arial"/>
        </w:rPr>
      </w:pPr>
      <w:r>
        <w:rPr>
          <w:rFonts w:ascii="Arial" w:hAnsi="Arial" w:cs="Arial"/>
          <w:sz w:val="26"/>
          <w:szCs w:val="26"/>
        </w:rPr>
        <w:t>Updated: 1 Mar 201</w:t>
      </w:r>
      <w:r w:rsidR="005324A5">
        <w:rPr>
          <w:rFonts w:ascii="Arial" w:hAnsi="Arial" w:cs="Arial"/>
          <w:sz w:val="26"/>
          <w:szCs w:val="26"/>
        </w:rPr>
        <w:t>7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748"/>
      </w:tblGrid>
      <w:tr w:rsidR="006353A6" w:rsidRPr="00057855" w:rsidTr="00BA2474">
        <w:trPr>
          <w:cantSplit/>
        </w:trPr>
        <w:tc>
          <w:tcPr>
            <w:tcW w:w="8748" w:type="dxa"/>
            <w:shd w:val="clear" w:color="auto" w:fill="737373"/>
          </w:tcPr>
          <w:p w:rsidR="006353A6" w:rsidRPr="00057855" w:rsidRDefault="006353A6" w:rsidP="00BA2474">
            <w:pPr>
              <w:pStyle w:val="Heading2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057855">
              <w:rPr>
                <w:rFonts w:ascii="Arial" w:hAnsi="Arial" w:cs="Arial"/>
                <w:sz w:val="32"/>
                <w:szCs w:val="32"/>
              </w:rPr>
              <w:t>Business Case:</w:t>
            </w:r>
          </w:p>
        </w:tc>
      </w:tr>
    </w:tbl>
    <w:p w:rsidR="00057855" w:rsidRDefault="00057855" w:rsidP="006353A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Overview</w:t>
      </w:r>
      <w:r w:rsidR="00AE0F4D">
        <w:rPr>
          <w:rFonts w:ascii="Arial" w:hAnsi="Arial" w:cs="Arial"/>
          <w:b/>
          <w:bCs/>
          <w:sz w:val="26"/>
          <w:szCs w:val="26"/>
        </w:rPr>
        <w:t>:</w:t>
      </w:r>
    </w:p>
    <w:p w:rsidR="006560E6" w:rsidRDefault="005324A5" w:rsidP="005324A5">
      <w:pPr>
        <w:spacing w:before="120"/>
        <w:ind w:firstLine="720"/>
        <w:rPr>
          <w:rFonts w:ascii="Arial" w:hAnsi="Arial" w:cs="Arial"/>
          <w:sz w:val="26"/>
          <w:szCs w:val="26"/>
        </w:rPr>
      </w:pPr>
      <w:proofErr w:type="spellStart"/>
      <w:r w:rsidRPr="005324A5">
        <w:rPr>
          <w:rFonts w:ascii="Arial" w:hAnsi="Arial" w:cs="Arial"/>
          <w:sz w:val="26"/>
          <w:szCs w:val="26"/>
        </w:rPr>
        <w:t>Inter</w:t>
      </w:r>
      <w:r>
        <w:rPr>
          <w:rFonts w:ascii="Arial" w:hAnsi="Arial" w:cs="Arial"/>
          <w:sz w:val="26"/>
          <w:szCs w:val="26"/>
        </w:rPr>
        <w:t>ns&amp;CO</w:t>
      </w:r>
      <w:proofErr w:type="spellEnd"/>
      <w:r>
        <w:rPr>
          <w:rFonts w:ascii="Arial" w:hAnsi="Arial" w:cs="Arial"/>
          <w:sz w:val="26"/>
          <w:szCs w:val="26"/>
        </w:rPr>
        <w:t xml:space="preserve"> Company needs a centralized information storage for the customers. System should provide requested information via network and be able to serve multiple simultaneous requests having different search criteria.</w:t>
      </w:r>
    </w:p>
    <w:p w:rsidR="005324A5" w:rsidRDefault="005324A5" w:rsidP="005324A5">
      <w:pPr>
        <w:spacing w:before="120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Clients are different by type, e.g. private user or a company representative, industry segment, coming from different locations, so served by different </w:t>
      </w:r>
      <w:r w:rsidR="00CB1632">
        <w:rPr>
          <w:rFonts w:ascii="Arial" w:hAnsi="Arial" w:cs="Arial"/>
          <w:sz w:val="26"/>
          <w:szCs w:val="26"/>
        </w:rPr>
        <w:t>offices</w:t>
      </w:r>
      <w:r>
        <w:rPr>
          <w:rFonts w:ascii="Arial" w:hAnsi="Arial" w:cs="Arial"/>
          <w:sz w:val="26"/>
          <w:szCs w:val="26"/>
        </w:rPr>
        <w:t xml:space="preserve"> etc. </w:t>
      </w:r>
    </w:p>
    <w:p w:rsidR="005324A5" w:rsidRPr="005324A5" w:rsidRDefault="005324A5" w:rsidP="005324A5">
      <w:pPr>
        <w:spacing w:before="120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Information should contain all the details that allow us reach them easily with all means of communication.</w:t>
      </w:r>
    </w:p>
    <w:p w:rsidR="005E57AA" w:rsidRDefault="005E57AA" w:rsidP="005E57AA">
      <w:pPr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:rsidR="006353A6" w:rsidRPr="00057855" w:rsidRDefault="006353A6" w:rsidP="006353A6">
      <w:pPr>
        <w:rPr>
          <w:rFonts w:ascii="Arial" w:hAnsi="Arial" w:cs="Arial"/>
          <w:b/>
          <w:bCs/>
          <w:sz w:val="26"/>
          <w:szCs w:val="26"/>
        </w:rPr>
      </w:pPr>
      <w:r w:rsidRPr="00057855">
        <w:rPr>
          <w:rFonts w:ascii="Arial" w:hAnsi="Arial" w:cs="Arial"/>
          <w:b/>
          <w:bCs/>
          <w:sz w:val="26"/>
          <w:szCs w:val="26"/>
        </w:rPr>
        <w:t>Customer:</w:t>
      </w:r>
    </w:p>
    <w:p w:rsidR="006353A6" w:rsidRPr="00387023" w:rsidRDefault="006353A6" w:rsidP="006353A6">
      <w:pPr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Who is the Customer?</w:t>
      </w:r>
    </w:p>
    <w:p w:rsidR="006353A6" w:rsidRPr="00387023" w:rsidRDefault="006353A6" w:rsidP="006353A6">
      <w:pPr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How will they use the product?</w:t>
      </w:r>
    </w:p>
    <w:p w:rsidR="00AE0F4D" w:rsidRDefault="00AE0F4D" w:rsidP="006353A6">
      <w:pPr>
        <w:rPr>
          <w:rFonts w:ascii="Arial" w:hAnsi="Arial" w:cs="Arial"/>
          <w:b/>
          <w:bCs/>
          <w:sz w:val="26"/>
          <w:szCs w:val="26"/>
        </w:rPr>
      </w:pPr>
    </w:p>
    <w:p w:rsidR="002A678D" w:rsidRDefault="00737FFB" w:rsidP="002A678D">
      <w:pPr>
        <w:ind w:left="360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The customers are </w:t>
      </w:r>
      <w:r w:rsidR="005324A5">
        <w:rPr>
          <w:rFonts w:ascii="Arial" w:hAnsi="Arial" w:cs="Arial"/>
          <w:bCs/>
          <w:sz w:val="26"/>
          <w:szCs w:val="26"/>
        </w:rPr>
        <w:t>our</w:t>
      </w:r>
      <w:r>
        <w:rPr>
          <w:rFonts w:ascii="Arial" w:hAnsi="Arial" w:cs="Arial"/>
          <w:bCs/>
          <w:sz w:val="26"/>
          <w:szCs w:val="26"/>
        </w:rPr>
        <w:t xml:space="preserve"> Employees.</w:t>
      </w:r>
      <w:r w:rsidR="000446E9">
        <w:rPr>
          <w:rFonts w:ascii="Arial" w:hAnsi="Arial" w:cs="Arial"/>
          <w:bCs/>
          <w:sz w:val="26"/>
          <w:szCs w:val="26"/>
        </w:rPr>
        <w:t xml:space="preserve"> It gives a way to work more effectively.</w:t>
      </w:r>
      <w:r>
        <w:rPr>
          <w:rFonts w:ascii="Arial" w:hAnsi="Arial" w:cs="Arial"/>
          <w:bCs/>
          <w:sz w:val="26"/>
          <w:szCs w:val="26"/>
        </w:rPr>
        <w:t xml:space="preserve"> They will use Info in different ways:</w:t>
      </w:r>
    </w:p>
    <w:p w:rsidR="00737FFB" w:rsidRDefault="00737FFB" w:rsidP="00737FF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sz w:val="26"/>
          <w:szCs w:val="26"/>
        </w:rPr>
      </w:pPr>
      <w:r w:rsidRPr="00737FFB">
        <w:rPr>
          <w:rFonts w:ascii="Arial" w:hAnsi="Arial" w:cs="Arial"/>
          <w:bCs/>
          <w:sz w:val="26"/>
          <w:szCs w:val="26"/>
        </w:rPr>
        <w:t xml:space="preserve">They </w:t>
      </w:r>
      <w:r>
        <w:rPr>
          <w:rFonts w:ascii="Arial" w:hAnsi="Arial" w:cs="Arial"/>
          <w:bCs/>
          <w:sz w:val="26"/>
          <w:szCs w:val="26"/>
        </w:rPr>
        <w:t>will use it</w:t>
      </w:r>
      <w:r w:rsidRPr="00737FFB">
        <w:rPr>
          <w:rFonts w:ascii="Arial" w:hAnsi="Arial" w:cs="Arial"/>
          <w:bCs/>
          <w:sz w:val="26"/>
          <w:szCs w:val="26"/>
        </w:rPr>
        <w:t xml:space="preserve"> as a reference source for </w:t>
      </w:r>
      <w:r w:rsidR="005324A5">
        <w:rPr>
          <w:rFonts w:ascii="Arial" w:hAnsi="Arial" w:cs="Arial"/>
          <w:bCs/>
          <w:sz w:val="26"/>
          <w:szCs w:val="26"/>
        </w:rPr>
        <w:t>customers</w:t>
      </w:r>
      <w:r w:rsidRPr="00737FFB">
        <w:rPr>
          <w:rFonts w:ascii="Arial" w:hAnsi="Arial" w:cs="Arial"/>
          <w:bCs/>
          <w:sz w:val="26"/>
          <w:szCs w:val="26"/>
        </w:rPr>
        <w:t xml:space="preserve"> information</w:t>
      </w:r>
    </w:p>
    <w:p w:rsidR="00737FFB" w:rsidRDefault="00737FFB" w:rsidP="00737FF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For getting </w:t>
      </w:r>
      <w:r w:rsidR="005324A5">
        <w:rPr>
          <w:rFonts w:ascii="Arial" w:hAnsi="Arial" w:cs="Arial"/>
          <w:bCs/>
          <w:sz w:val="26"/>
          <w:szCs w:val="26"/>
        </w:rPr>
        <w:t>about partner companies and customers distributions by country, industry etc.</w:t>
      </w:r>
    </w:p>
    <w:p w:rsidR="00E1285E" w:rsidRPr="00737FFB" w:rsidRDefault="005324A5" w:rsidP="00737FF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For getting information about customer state</w:t>
      </w:r>
    </w:p>
    <w:p w:rsidR="002A678D" w:rsidRDefault="002A678D" w:rsidP="006353A6">
      <w:pPr>
        <w:rPr>
          <w:rFonts w:ascii="Arial" w:hAnsi="Arial" w:cs="Arial"/>
          <w:b/>
          <w:bCs/>
          <w:sz w:val="26"/>
          <w:szCs w:val="26"/>
        </w:rPr>
      </w:pPr>
    </w:p>
    <w:p w:rsidR="006353A6" w:rsidRPr="00057855" w:rsidRDefault="006353A6" w:rsidP="006353A6">
      <w:pPr>
        <w:rPr>
          <w:rFonts w:ascii="Arial" w:hAnsi="Arial" w:cs="Arial"/>
          <w:b/>
          <w:bCs/>
          <w:sz w:val="26"/>
          <w:szCs w:val="26"/>
        </w:rPr>
      </w:pPr>
      <w:r w:rsidRPr="00057855">
        <w:rPr>
          <w:rFonts w:ascii="Arial" w:hAnsi="Arial" w:cs="Arial"/>
          <w:b/>
          <w:bCs/>
          <w:sz w:val="26"/>
          <w:szCs w:val="26"/>
        </w:rPr>
        <w:t>Value Proposition:</w:t>
      </w:r>
    </w:p>
    <w:p w:rsidR="006353A6" w:rsidRPr="00387023" w:rsidRDefault="006353A6" w:rsidP="006353A6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Why will the customer pay for this?</w:t>
      </w:r>
    </w:p>
    <w:p w:rsidR="005E57AA" w:rsidRDefault="006353A6" w:rsidP="005E57AA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What is the value to the c</w:t>
      </w:r>
      <w:r w:rsidR="005E57AA">
        <w:rPr>
          <w:rFonts w:ascii="Arial" w:hAnsi="Arial" w:cs="Arial"/>
          <w:bCs/>
          <w:sz w:val="20"/>
          <w:szCs w:val="20"/>
        </w:rPr>
        <w:t>ustomer versus the competition?</w:t>
      </w:r>
    </w:p>
    <w:p w:rsidR="006353A6" w:rsidRDefault="006353A6" w:rsidP="006353A6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What competitive products are available?</w:t>
      </w:r>
    </w:p>
    <w:p w:rsidR="002A678D" w:rsidRDefault="002A678D" w:rsidP="006353A6">
      <w:pPr>
        <w:rPr>
          <w:rFonts w:ascii="Arial" w:hAnsi="Arial" w:cs="Arial"/>
          <w:b/>
          <w:bCs/>
          <w:sz w:val="26"/>
          <w:szCs w:val="26"/>
        </w:rPr>
      </w:pPr>
    </w:p>
    <w:p w:rsidR="002A678D" w:rsidRDefault="00737FFB" w:rsidP="002A678D">
      <w:pPr>
        <w:ind w:left="360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This source shall be up to date, collects and aggregates all the data in one place. </w:t>
      </w:r>
    </w:p>
    <w:p w:rsidR="00737FFB" w:rsidRPr="00737FFB" w:rsidRDefault="00737FFB" w:rsidP="002A678D">
      <w:pPr>
        <w:ind w:left="360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Information </w:t>
      </w:r>
      <w:r w:rsidR="005324A5">
        <w:rPr>
          <w:rFonts w:ascii="Arial" w:hAnsi="Arial" w:cs="Arial"/>
          <w:bCs/>
          <w:sz w:val="26"/>
          <w:szCs w:val="26"/>
        </w:rPr>
        <w:t>will be provided fast in a way that can be easily customized by a requester</w:t>
      </w:r>
      <w:r>
        <w:rPr>
          <w:rFonts w:ascii="Arial" w:hAnsi="Arial" w:cs="Arial"/>
          <w:bCs/>
          <w:sz w:val="26"/>
          <w:szCs w:val="26"/>
        </w:rPr>
        <w:t>. It shall be not only useful but also attractive and easy to use.</w:t>
      </w:r>
    </w:p>
    <w:p w:rsidR="002A678D" w:rsidRDefault="002A678D" w:rsidP="006353A6">
      <w:pPr>
        <w:rPr>
          <w:rFonts w:ascii="Arial" w:hAnsi="Arial" w:cs="Arial"/>
          <w:b/>
          <w:bCs/>
          <w:sz w:val="26"/>
          <w:szCs w:val="26"/>
        </w:rPr>
      </w:pPr>
    </w:p>
    <w:p w:rsidR="006353A6" w:rsidRPr="00057855" w:rsidRDefault="006353A6" w:rsidP="006353A6">
      <w:pPr>
        <w:rPr>
          <w:rFonts w:ascii="Arial" w:hAnsi="Arial" w:cs="Arial"/>
          <w:b/>
          <w:bCs/>
          <w:sz w:val="26"/>
          <w:szCs w:val="26"/>
        </w:rPr>
      </w:pPr>
      <w:r w:rsidRPr="00057855">
        <w:rPr>
          <w:rFonts w:ascii="Arial" w:hAnsi="Arial" w:cs="Arial"/>
          <w:b/>
          <w:bCs/>
          <w:sz w:val="26"/>
          <w:szCs w:val="26"/>
        </w:rPr>
        <w:t xml:space="preserve">R.O.I:  </w:t>
      </w:r>
    </w:p>
    <w:p w:rsidR="006353A6" w:rsidRPr="00387023" w:rsidRDefault="006353A6" w:rsidP="006353A6">
      <w:pPr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What is the rough estimate of the Revenue?</w:t>
      </w:r>
    </w:p>
    <w:p w:rsidR="006353A6" w:rsidRPr="00387023" w:rsidRDefault="006353A6" w:rsidP="00934722">
      <w:pPr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What is the estimate of the cost? Initial? Ongoing?</w:t>
      </w: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</w:p>
    <w:p w:rsidR="004569A5" w:rsidRDefault="00737FFB" w:rsidP="004569A5">
      <w:pPr>
        <w:ind w:left="360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lastRenderedPageBreak/>
        <w:t xml:space="preserve">As it is an internal project, we do not get a direct cash flow from it. It will increase </w:t>
      </w:r>
      <w:r w:rsidR="005C105D">
        <w:rPr>
          <w:rFonts w:ascii="Arial" w:hAnsi="Arial" w:cs="Arial"/>
          <w:bCs/>
          <w:sz w:val="26"/>
          <w:szCs w:val="26"/>
        </w:rPr>
        <w:t xml:space="preserve">information access speed and reliability. </w:t>
      </w:r>
    </w:p>
    <w:p w:rsidR="005C105D" w:rsidRPr="00387023" w:rsidRDefault="005C105D" w:rsidP="004569A5">
      <w:pPr>
        <w:ind w:left="360"/>
        <w:jc w:val="both"/>
        <w:rPr>
          <w:rFonts w:ascii="Arial" w:hAnsi="Arial" w:cs="Arial"/>
          <w:bCs/>
          <w:sz w:val="26"/>
          <w:szCs w:val="26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748"/>
      </w:tblGrid>
      <w:tr w:rsidR="006353A6" w:rsidRPr="00057855" w:rsidTr="00BA2474">
        <w:trPr>
          <w:cantSplit/>
        </w:trPr>
        <w:tc>
          <w:tcPr>
            <w:tcW w:w="8748" w:type="dxa"/>
            <w:shd w:val="clear" w:color="auto" w:fill="737373"/>
          </w:tcPr>
          <w:p w:rsidR="006353A6" w:rsidRPr="00057855" w:rsidRDefault="006353A6" w:rsidP="00BA2474">
            <w:pPr>
              <w:pStyle w:val="Heading2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057855">
              <w:rPr>
                <w:rFonts w:ascii="Arial" w:hAnsi="Arial" w:cs="Arial"/>
                <w:sz w:val="32"/>
                <w:szCs w:val="32"/>
              </w:rPr>
              <w:t>Critical Assumptions:</w:t>
            </w:r>
          </w:p>
        </w:tc>
      </w:tr>
    </w:tbl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</w:p>
    <w:p w:rsidR="00737FFB" w:rsidRDefault="005C105D" w:rsidP="006353A6">
      <w:pPr>
        <w:numPr>
          <w:ilvl w:val="0"/>
          <w:numId w:val="5"/>
        </w:numPr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System must be reliable</w:t>
      </w:r>
      <w:r w:rsidR="00E923FD">
        <w:rPr>
          <w:rFonts w:ascii="Arial" w:hAnsi="Arial" w:cs="Arial"/>
          <w:bCs/>
          <w:sz w:val="26"/>
          <w:szCs w:val="26"/>
        </w:rPr>
        <w:t>.</w:t>
      </w:r>
    </w:p>
    <w:p w:rsidR="006353A6" w:rsidRDefault="005C105D" w:rsidP="006353A6">
      <w:pPr>
        <w:numPr>
          <w:ilvl w:val="0"/>
          <w:numId w:val="5"/>
        </w:numPr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System should be able to serve multiple simultaneous requests</w:t>
      </w:r>
      <w:r w:rsidR="00737FFB">
        <w:rPr>
          <w:rFonts w:ascii="Arial" w:hAnsi="Arial" w:cs="Arial"/>
          <w:bCs/>
          <w:sz w:val="26"/>
          <w:szCs w:val="26"/>
        </w:rPr>
        <w:t xml:space="preserve"> </w:t>
      </w:r>
    </w:p>
    <w:p w:rsidR="00E923FD" w:rsidRPr="00387023" w:rsidRDefault="00E923FD" w:rsidP="005C105D">
      <w:pPr>
        <w:ind w:left="720"/>
        <w:rPr>
          <w:rFonts w:ascii="Arial" w:hAnsi="Arial" w:cs="Arial"/>
          <w:bCs/>
          <w:sz w:val="26"/>
          <w:szCs w:val="26"/>
        </w:rPr>
      </w:pP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748"/>
      </w:tblGrid>
      <w:tr w:rsidR="006353A6" w:rsidRPr="00057855" w:rsidTr="00BA2474">
        <w:trPr>
          <w:cantSplit/>
        </w:trPr>
        <w:tc>
          <w:tcPr>
            <w:tcW w:w="8748" w:type="dxa"/>
            <w:shd w:val="clear" w:color="auto" w:fill="737373"/>
          </w:tcPr>
          <w:p w:rsidR="006353A6" w:rsidRPr="00057855" w:rsidRDefault="006353A6" w:rsidP="00BA2474">
            <w:pPr>
              <w:pStyle w:val="Heading2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057855">
              <w:rPr>
                <w:rFonts w:ascii="Arial" w:hAnsi="Arial" w:cs="Arial"/>
                <w:sz w:val="32"/>
                <w:szCs w:val="32"/>
              </w:rPr>
              <w:t>Success Metrics:</w:t>
            </w:r>
          </w:p>
        </w:tc>
      </w:tr>
    </w:tbl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</w:p>
    <w:p w:rsidR="006353A6" w:rsidRDefault="005C105D" w:rsidP="006353A6">
      <w:pPr>
        <w:numPr>
          <w:ilvl w:val="0"/>
          <w:numId w:val="6"/>
        </w:numPr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System serves 100+ simultaneous requests</w:t>
      </w:r>
    </w:p>
    <w:p w:rsidR="00E923FD" w:rsidRDefault="005C105D" w:rsidP="006353A6">
      <w:pPr>
        <w:numPr>
          <w:ilvl w:val="0"/>
          <w:numId w:val="6"/>
        </w:numPr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The interface is simple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748"/>
      </w:tblGrid>
      <w:tr w:rsidR="006353A6" w:rsidRPr="00057855" w:rsidTr="00BA2474">
        <w:trPr>
          <w:cantSplit/>
        </w:trPr>
        <w:tc>
          <w:tcPr>
            <w:tcW w:w="8748" w:type="dxa"/>
            <w:shd w:val="clear" w:color="auto" w:fill="737373"/>
          </w:tcPr>
          <w:p w:rsidR="006353A6" w:rsidRPr="00057855" w:rsidRDefault="006353A6" w:rsidP="00BA2474">
            <w:pPr>
              <w:pStyle w:val="Heading2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057855">
              <w:rPr>
                <w:rFonts w:ascii="Arial" w:hAnsi="Arial" w:cs="Arial"/>
                <w:sz w:val="32"/>
                <w:szCs w:val="32"/>
              </w:rPr>
              <w:t>Business Requirements:</w:t>
            </w:r>
          </w:p>
        </w:tc>
      </w:tr>
    </w:tbl>
    <w:p w:rsidR="006353A6" w:rsidRPr="00387023" w:rsidRDefault="006353A6" w:rsidP="006353A6">
      <w:pPr>
        <w:rPr>
          <w:rFonts w:ascii="Arial" w:hAnsi="Arial" w:cs="Arial"/>
          <w:bCs/>
          <w:sz w:val="16"/>
          <w:szCs w:val="16"/>
        </w:rPr>
      </w:pPr>
    </w:p>
    <w:p w:rsidR="006353A6" w:rsidRPr="00057855" w:rsidRDefault="00EB57D3" w:rsidP="006353A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Checklist</w:t>
      </w:r>
      <w:r w:rsidR="006353A6" w:rsidRPr="00057855">
        <w:rPr>
          <w:rFonts w:ascii="Arial" w:hAnsi="Arial" w:cs="Arial"/>
          <w:b/>
          <w:bCs/>
          <w:sz w:val="26"/>
          <w:szCs w:val="26"/>
        </w:rPr>
        <w:t>: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What in this project will bring value to Customers?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What will make this project stand out?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How will it fit into the rest of the system?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List of features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What is in scope/out of scope?</w:t>
      </w:r>
    </w:p>
    <w:p w:rsidR="006353A6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Performance considerations</w:t>
      </w:r>
    </w:p>
    <w:p w:rsidR="00EE52EE" w:rsidRPr="00387023" w:rsidRDefault="00EE52EE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Finance and billing considerations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API Changes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Are there any legal or patent/intellectual property implications</w:t>
      </w:r>
    </w:p>
    <w:p w:rsidR="006353A6" w:rsidRPr="00387023" w:rsidRDefault="006353A6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387023">
        <w:rPr>
          <w:rFonts w:ascii="Arial" w:hAnsi="Arial" w:cs="Arial"/>
          <w:bCs/>
          <w:sz w:val="20"/>
          <w:szCs w:val="20"/>
        </w:rPr>
        <w:t>Are there any compatibility considerations?</w:t>
      </w:r>
    </w:p>
    <w:p w:rsidR="006353A6" w:rsidRPr="00387023" w:rsidRDefault="00EB57D3" w:rsidP="006353A6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Usage metrics:  h</w:t>
      </w:r>
      <w:r w:rsidR="006353A6" w:rsidRPr="00387023">
        <w:rPr>
          <w:rFonts w:ascii="Arial" w:hAnsi="Arial" w:cs="Arial"/>
          <w:bCs/>
          <w:sz w:val="20"/>
          <w:szCs w:val="20"/>
        </w:rPr>
        <w:t xml:space="preserve">ow </w:t>
      </w:r>
      <w:r>
        <w:rPr>
          <w:rFonts w:ascii="Arial" w:hAnsi="Arial" w:cs="Arial"/>
          <w:bCs/>
          <w:sz w:val="20"/>
          <w:szCs w:val="20"/>
        </w:rPr>
        <w:t>will we track</w:t>
      </w:r>
      <w:r w:rsidR="006353A6" w:rsidRPr="00387023">
        <w:rPr>
          <w:rFonts w:ascii="Arial" w:hAnsi="Arial" w:cs="Arial"/>
          <w:bCs/>
          <w:sz w:val="20"/>
          <w:szCs w:val="20"/>
        </w:rPr>
        <w:t xml:space="preserve"> customer experience?</w:t>
      </w: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</w:p>
    <w:p w:rsidR="008B37A8" w:rsidRDefault="008B37A8" w:rsidP="005C105D">
      <w:pPr>
        <w:numPr>
          <w:ilvl w:val="0"/>
          <w:numId w:val="4"/>
        </w:numPr>
        <w:ind w:left="993" w:hanging="633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Information </w:t>
      </w:r>
      <w:r w:rsidR="005C105D">
        <w:rPr>
          <w:rFonts w:ascii="Arial" w:hAnsi="Arial" w:cs="Arial"/>
          <w:bCs/>
          <w:sz w:val="26"/>
          <w:szCs w:val="26"/>
        </w:rPr>
        <w:t>should be full</w:t>
      </w:r>
      <w:r>
        <w:rPr>
          <w:rFonts w:ascii="Arial" w:hAnsi="Arial" w:cs="Arial"/>
          <w:bCs/>
          <w:sz w:val="26"/>
          <w:szCs w:val="26"/>
        </w:rPr>
        <w:t xml:space="preserve"> </w:t>
      </w:r>
    </w:p>
    <w:p w:rsidR="00EB4A74" w:rsidRDefault="005C105D" w:rsidP="00105498">
      <w:pPr>
        <w:numPr>
          <w:ilvl w:val="0"/>
          <w:numId w:val="4"/>
        </w:numPr>
        <w:ind w:left="993" w:hanging="633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Simple network requests shall be used</w:t>
      </w:r>
    </w:p>
    <w:p w:rsidR="00D27B19" w:rsidRDefault="005C105D" w:rsidP="00105498">
      <w:pPr>
        <w:numPr>
          <w:ilvl w:val="0"/>
          <w:numId w:val="4"/>
        </w:numPr>
        <w:ind w:left="993" w:hanging="633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The response may be in a free form but easy to use</w:t>
      </w:r>
    </w:p>
    <w:p w:rsidR="00105498" w:rsidRPr="005E57AA" w:rsidRDefault="0080640D" w:rsidP="00105498">
      <w:pPr>
        <w:numPr>
          <w:ilvl w:val="0"/>
          <w:numId w:val="4"/>
        </w:numPr>
        <w:ind w:left="993" w:hanging="633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 </w:t>
      </w:r>
    </w:p>
    <w:p w:rsidR="006353A6" w:rsidRPr="00387023" w:rsidRDefault="006353A6" w:rsidP="00105498">
      <w:pPr>
        <w:ind w:left="993"/>
        <w:rPr>
          <w:rFonts w:ascii="Arial" w:hAnsi="Arial" w:cs="Arial"/>
          <w:bCs/>
          <w:sz w:val="26"/>
          <w:szCs w:val="26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748"/>
      </w:tblGrid>
      <w:tr w:rsidR="006353A6" w:rsidRPr="00057855" w:rsidTr="00BA2474">
        <w:trPr>
          <w:cantSplit/>
        </w:trPr>
        <w:tc>
          <w:tcPr>
            <w:tcW w:w="8748" w:type="dxa"/>
            <w:shd w:val="clear" w:color="auto" w:fill="737373"/>
          </w:tcPr>
          <w:p w:rsidR="006353A6" w:rsidRPr="00057855" w:rsidRDefault="006353A6" w:rsidP="00BA2474">
            <w:pPr>
              <w:pStyle w:val="Heading2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057855">
              <w:rPr>
                <w:rFonts w:ascii="Arial" w:hAnsi="Arial" w:cs="Arial"/>
                <w:sz w:val="32"/>
                <w:szCs w:val="32"/>
              </w:rPr>
              <w:t>Key Roles and Stakeholders:</w:t>
            </w:r>
          </w:p>
        </w:tc>
      </w:tr>
    </w:tbl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  <w:r w:rsidRPr="00387023">
        <w:rPr>
          <w:rFonts w:ascii="Arial" w:hAnsi="Arial" w:cs="Arial"/>
          <w:bCs/>
          <w:sz w:val="26"/>
          <w:szCs w:val="26"/>
        </w:rPr>
        <w:t>Product Manager:</w:t>
      </w:r>
      <w:r w:rsidRPr="00387023">
        <w:rPr>
          <w:rFonts w:ascii="Arial" w:hAnsi="Arial" w:cs="Arial"/>
          <w:bCs/>
          <w:sz w:val="26"/>
          <w:szCs w:val="26"/>
        </w:rPr>
        <w:tab/>
      </w:r>
      <w:r w:rsidR="005C105D">
        <w:rPr>
          <w:rFonts w:ascii="Arial" w:hAnsi="Arial" w:cs="Arial"/>
          <w:bCs/>
          <w:sz w:val="26"/>
          <w:szCs w:val="26"/>
        </w:rPr>
        <w:t>Arsen Abrahamyan</w:t>
      </w: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  <w:r w:rsidRPr="00387023">
        <w:rPr>
          <w:rFonts w:ascii="Arial" w:hAnsi="Arial" w:cs="Arial"/>
          <w:bCs/>
          <w:sz w:val="26"/>
          <w:szCs w:val="26"/>
        </w:rPr>
        <w:t>Usage Expert:</w:t>
      </w:r>
      <w:r w:rsidRPr="00387023">
        <w:rPr>
          <w:rFonts w:ascii="Arial" w:hAnsi="Arial" w:cs="Arial"/>
          <w:bCs/>
          <w:sz w:val="26"/>
          <w:szCs w:val="26"/>
        </w:rPr>
        <w:tab/>
      </w:r>
      <w:r w:rsidR="005C105D">
        <w:rPr>
          <w:rFonts w:ascii="Arial" w:hAnsi="Arial" w:cs="Arial"/>
          <w:bCs/>
          <w:sz w:val="26"/>
          <w:szCs w:val="26"/>
        </w:rPr>
        <w:t>DB – Arthur Boynagryan, C++ - Artashes Ghazaryan, Ararat Katunyan</w:t>
      </w: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  <w:r w:rsidRPr="00387023">
        <w:rPr>
          <w:rFonts w:ascii="Arial" w:hAnsi="Arial" w:cs="Arial"/>
          <w:bCs/>
          <w:sz w:val="26"/>
          <w:szCs w:val="26"/>
        </w:rPr>
        <w:t>System Architect:</w:t>
      </w:r>
      <w:r w:rsidRPr="00387023">
        <w:rPr>
          <w:rFonts w:ascii="Arial" w:hAnsi="Arial" w:cs="Arial"/>
          <w:bCs/>
          <w:sz w:val="26"/>
          <w:szCs w:val="26"/>
        </w:rPr>
        <w:tab/>
      </w: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  <w:r w:rsidRPr="00387023">
        <w:rPr>
          <w:rFonts w:ascii="Arial" w:hAnsi="Arial" w:cs="Arial"/>
          <w:bCs/>
          <w:sz w:val="26"/>
          <w:szCs w:val="26"/>
        </w:rPr>
        <w:t>Project Architect:</w:t>
      </w:r>
      <w:r w:rsidRPr="00387023">
        <w:rPr>
          <w:rFonts w:ascii="Arial" w:hAnsi="Arial" w:cs="Arial"/>
          <w:bCs/>
          <w:sz w:val="26"/>
          <w:szCs w:val="26"/>
        </w:rPr>
        <w:tab/>
      </w: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  <w:r w:rsidRPr="00387023">
        <w:rPr>
          <w:rFonts w:ascii="Arial" w:hAnsi="Arial" w:cs="Arial"/>
          <w:bCs/>
          <w:sz w:val="26"/>
          <w:szCs w:val="26"/>
        </w:rPr>
        <w:t>User Experience:</w:t>
      </w:r>
      <w:r w:rsidRPr="00387023">
        <w:rPr>
          <w:rFonts w:ascii="Arial" w:hAnsi="Arial" w:cs="Arial"/>
          <w:bCs/>
          <w:sz w:val="26"/>
          <w:szCs w:val="26"/>
        </w:rPr>
        <w:tab/>
      </w:r>
    </w:p>
    <w:p w:rsidR="006353A6" w:rsidRPr="00387023" w:rsidRDefault="006353A6" w:rsidP="006353A6">
      <w:pPr>
        <w:rPr>
          <w:rFonts w:ascii="Arial" w:hAnsi="Arial" w:cs="Arial"/>
          <w:bCs/>
          <w:sz w:val="26"/>
          <w:szCs w:val="26"/>
        </w:rPr>
      </w:pPr>
      <w:r w:rsidRPr="00387023">
        <w:rPr>
          <w:rFonts w:ascii="Arial" w:hAnsi="Arial" w:cs="Arial"/>
          <w:bCs/>
          <w:sz w:val="26"/>
          <w:szCs w:val="26"/>
        </w:rPr>
        <w:t>System Owner:</w:t>
      </w:r>
      <w:r w:rsidRPr="00387023">
        <w:rPr>
          <w:rFonts w:ascii="Arial" w:hAnsi="Arial" w:cs="Arial"/>
          <w:bCs/>
          <w:sz w:val="26"/>
          <w:szCs w:val="26"/>
        </w:rPr>
        <w:tab/>
      </w:r>
      <w:r w:rsidRPr="00387023">
        <w:rPr>
          <w:rFonts w:ascii="Arial" w:hAnsi="Arial" w:cs="Arial"/>
          <w:bCs/>
          <w:sz w:val="26"/>
          <w:szCs w:val="26"/>
        </w:rPr>
        <w:tab/>
      </w:r>
    </w:p>
    <w:p w:rsidR="0068787B" w:rsidRPr="000E4FD0" w:rsidRDefault="006353A6" w:rsidP="006353A6">
      <w:pPr>
        <w:rPr>
          <w:rFonts w:ascii="Arial" w:hAnsi="Arial" w:cs="Arial"/>
          <w:bCs/>
          <w:sz w:val="26"/>
          <w:szCs w:val="26"/>
        </w:rPr>
      </w:pPr>
      <w:r w:rsidRPr="00387023">
        <w:rPr>
          <w:rFonts w:ascii="Arial" w:hAnsi="Arial" w:cs="Arial"/>
          <w:bCs/>
          <w:sz w:val="26"/>
          <w:szCs w:val="26"/>
        </w:rPr>
        <w:t>Others (</w:t>
      </w:r>
      <w:r w:rsidR="00853CCF">
        <w:rPr>
          <w:rFonts w:ascii="Arial" w:hAnsi="Arial" w:cs="Arial"/>
          <w:bCs/>
          <w:sz w:val="26"/>
          <w:szCs w:val="26"/>
        </w:rPr>
        <w:t xml:space="preserve">Finance, </w:t>
      </w:r>
      <w:r w:rsidRPr="00387023">
        <w:rPr>
          <w:rFonts w:ascii="Arial" w:hAnsi="Arial" w:cs="Arial"/>
          <w:bCs/>
          <w:sz w:val="26"/>
          <w:szCs w:val="26"/>
        </w:rPr>
        <w:t>Ops, Sales, Support, etc.):</w:t>
      </w:r>
      <w:r w:rsidRPr="00387023">
        <w:rPr>
          <w:rFonts w:ascii="Arial" w:hAnsi="Arial" w:cs="Arial"/>
          <w:bCs/>
          <w:sz w:val="26"/>
          <w:szCs w:val="26"/>
        </w:rPr>
        <w:tab/>
      </w:r>
      <w:bookmarkStart w:id="0" w:name="_GoBack"/>
      <w:bookmarkEnd w:id="0"/>
    </w:p>
    <w:sectPr w:rsidR="0068787B" w:rsidRPr="000E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F26AC"/>
    <w:multiLevelType w:val="hybridMultilevel"/>
    <w:tmpl w:val="97EE2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37E0C"/>
    <w:multiLevelType w:val="hybridMultilevel"/>
    <w:tmpl w:val="AA785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86591"/>
    <w:multiLevelType w:val="hybridMultilevel"/>
    <w:tmpl w:val="56F20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7F09"/>
    <w:multiLevelType w:val="hybridMultilevel"/>
    <w:tmpl w:val="28A4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A60A8"/>
    <w:multiLevelType w:val="hybridMultilevel"/>
    <w:tmpl w:val="B36A7F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6526A"/>
    <w:multiLevelType w:val="hybridMultilevel"/>
    <w:tmpl w:val="C1162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23DBD"/>
    <w:multiLevelType w:val="hybridMultilevel"/>
    <w:tmpl w:val="7F74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1179D"/>
    <w:multiLevelType w:val="hybridMultilevel"/>
    <w:tmpl w:val="28A4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51D7E"/>
    <w:multiLevelType w:val="hybridMultilevel"/>
    <w:tmpl w:val="6492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EE"/>
    <w:rsid w:val="00025C17"/>
    <w:rsid w:val="000446E9"/>
    <w:rsid w:val="000463DE"/>
    <w:rsid w:val="00054EDC"/>
    <w:rsid w:val="00056205"/>
    <w:rsid w:val="00057855"/>
    <w:rsid w:val="000779C3"/>
    <w:rsid w:val="00095BAA"/>
    <w:rsid w:val="0009608B"/>
    <w:rsid w:val="000A6068"/>
    <w:rsid w:val="000C2755"/>
    <w:rsid w:val="000E4FD0"/>
    <w:rsid w:val="00105498"/>
    <w:rsid w:val="00107539"/>
    <w:rsid w:val="00151050"/>
    <w:rsid w:val="001B3F41"/>
    <w:rsid w:val="00231920"/>
    <w:rsid w:val="00242FB2"/>
    <w:rsid w:val="00262190"/>
    <w:rsid w:val="0026698E"/>
    <w:rsid w:val="002A678D"/>
    <w:rsid w:val="002B23B3"/>
    <w:rsid w:val="002B4AB1"/>
    <w:rsid w:val="002E1C50"/>
    <w:rsid w:val="002E51C6"/>
    <w:rsid w:val="002E5E8B"/>
    <w:rsid w:val="002E6D67"/>
    <w:rsid w:val="00350BD8"/>
    <w:rsid w:val="00366066"/>
    <w:rsid w:val="003834A4"/>
    <w:rsid w:val="00385413"/>
    <w:rsid w:val="00387023"/>
    <w:rsid w:val="00396602"/>
    <w:rsid w:val="003A2DD3"/>
    <w:rsid w:val="003C18A5"/>
    <w:rsid w:val="003D0933"/>
    <w:rsid w:val="003E1F76"/>
    <w:rsid w:val="00415B2E"/>
    <w:rsid w:val="00422856"/>
    <w:rsid w:val="004569A5"/>
    <w:rsid w:val="00484778"/>
    <w:rsid w:val="004A4903"/>
    <w:rsid w:val="004B5BA6"/>
    <w:rsid w:val="004D5B96"/>
    <w:rsid w:val="00503A87"/>
    <w:rsid w:val="005164E0"/>
    <w:rsid w:val="005324A5"/>
    <w:rsid w:val="00536A8B"/>
    <w:rsid w:val="00541D68"/>
    <w:rsid w:val="005425D4"/>
    <w:rsid w:val="005B4CC0"/>
    <w:rsid w:val="005C105D"/>
    <w:rsid w:val="005C6036"/>
    <w:rsid w:val="005D14B7"/>
    <w:rsid w:val="005E57AA"/>
    <w:rsid w:val="0063534C"/>
    <w:rsid w:val="006353A6"/>
    <w:rsid w:val="00637494"/>
    <w:rsid w:val="006560E6"/>
    <w:rsid w:val="00660C53"/>
    <w:rsid w:val="00663481"/>
    <w:rsid w:val="0067459B"/>
    <w:rsid w:val="0068787B"/>
    <w:rsid w:val="00696551"/>
    <w:rsid w:val="006B0BBC"/>
    <w:rsid w:val="006B1F21"/>
    <w:rsid w:val="006E2CD1"/>
    <w:rsid w:val="006E6058"/>
    <w:rsid w:val="00716500"/>
    <w:rsid w:val="00737FFB"/>
    <w:rsid w:val="0074428C"/>
    <w:rsid w:val="00764C80"/>
    <w:rsid w:val="00780ABC"/>
    <w:rsid w:val="007C101E"/>
    <w:rsid w:val="007D03CC"/>
    <w:rsid w:val="007D4B3D"/>
    <w:rsid w:val="007D55D5"/>
    <w:rsid w:val="007F0B40"/>
    <w:rsid w:val="0080640D"/>
    <w:rsid w:val="00812002"/>
    <w:rsid w:val="00821B7D"/>
    <w:rsid w:val="008263E8"/>
    <w:rsid w:val="00835A0B"/>
    <w:rsid w:val="00853CCF"/>
    <w:rsid w:val="00857A2C"/>
    <w:rsid w:val="00862F87"/>
    <w:rsid w:val="008730B2"/>
    <w:rsid w:val="008735B2"/>
    <w:rsid w:val="008B071F"/>
    <w:rsid w:val="008B37A8"/>
    <w:rsid w:val="008C7140"/>
    <w:rsid w:val="008E61E8"/>
    <w:rsid w:val="009053E9"/>
    <w:rsid w:val="009156F0"/>
    <w:rsid w:val="00927A03"/>
    <w:rsid w:val="00934722"/>
    <w:rsid w:val="009747C5"/>
    <w:rsid w:val="00985392"/>
    <w:rsid w:val="0099184C"/>
    <w:rsid w:val="009A0409"/>
    <w:rsid w:val="00A139CB"/>
    <w:rsid w:val="00A1651A"/>
    <w:rsid w:val="00A23658"/>
    <w:rsid w:val="00A238C7"/>
    <w:rsid w:val="00A343EF"/>
    <w:rsid w:val="00A36F13"/>
    <w:rsid w:val="00A53C5F"/>
    <w:rsid w:val="00A77C1A"/>
    <w:rsid w:val="00AB2453"/>
    <w:rsid w:val="00AD5D58"/>
    <w:rsid w:val="00AE0F4D"/>
    <w:rsid w:val="00AF2FF4"/>
    <w:rsid w:val="00B07EA0"/>
    <w:rsid w:val="00B2423F"/>
    <w:rsid w:val="00B33F9D"/>
    <w:rsid w:val="00B355AE"/>
    <w:rsid w:val="00B448E3"/>
    <w:rsid w:val="00B5208B"/>
    <w:rsid w:val="00B54168"/>
    <w:rsid w:val="00B74A0E"/>
    <w:rsid w:val="00B86AAF"/>
    <w:rsid w:val="00B912FD"/>
    <w:rsid w:val="00BA2474"/>
    <w:rsid w:val="00BD150D"/>
    <w:rsid w:val="00BE5EA5"/>
    <w:rsid w:val="00C2154E"/>
    <w:rsid w:val="00C86D19"/>
    <w:rsid w:val="00CA2350"/>
    <w:rsid w:val="00CA3C43"/>
    <w:rsid w:val="00CB0071"/>
    <w:rsid w:val="00CB1632"/>
    <w:rsid w:val="00CB5C99"/>
    <w:rsid w:val="00CC5064"/>
    <w:rsid w:val="00CC6C7D"/>
    <w:rsid w:val="00CF58AA"/>
    <w:rsid w:val="00D03C46"/>
    <w:rsid w:val="00D24A93"/>
    <w:rsid w:val="00D27B19"/>
    <w:rsid w:val="00D311D1"/>
    <w:rsid w:val="00D323E2"/>
    <w:rsid w:val="00D6708E"/>
    <w:rsid w:val="00DD462E"/>
    <w:rsid w:val="00DE549E"/>
    <w:rsid w:val="00E0101F"/>
    <w:rsid w:val="00E0648E"/>
    <w:rsid w:val="00E117DE"/>
    <w:rsid w:val="00E1285E"/>
    <w:rsid w:val="00E241A9"/>
    <w:rsid w:val="00E47CCA"/>
    <w:rsid w:val="00E923FD"/>
    <w:rsid w:val="00EA0D29"/>
    <w:rsid w:val="00EB4A74"/>
    <w:rsid w:val="00EB57D3"/>
    <w:rsid w:val="00EC55BA"/>
    <w:rsid w:val="00EC7EEA"/>
    <w:rsid w:val="00EE52EE"/>
    <w:rsid w:val="00F04BC6"/>
    <w:rsid w:val="00F33225"/>
    <w:rsid w:val="00F4019A"/>
    <w:rsid w:val="00F40E76"/>
    <w:rsid w:val="00FC01CB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EDF8D-0F00-4127-9F37-776002C3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353A6"/>
    <w:pPr>
      <w:keepNext/>
      <w:jc w:val="center"/>
      <w:outlineLvl w:val="0"/>
    </w:pPr>
    <w:rPr>
      <w:rFonts w:ascii="Tahoma" w:hAnsi="Tahoma" w:cs="Tahoma"/>
      <w:sz w:val="32"/>
    </w:rPr>
  </w:style>
  <w:style w:type="paragraph" w:styleId="Heading2">
    <w:name w:val="heading 2"/>
    <w:basedOn w:val="Normal"/>
    <w:next w:val="Normal"/>
    <w:link w:val="Heading2Char"/>
    <w:qFormat/>
    <w:rsid w:val="006353A6"/>
    <w:pPr>
      <w:keepNext/>
      <w:jc w:val="center"/>
      <w:outlineLvl w:val="1"/>
    </w:pPr>
    <w:rPr>
      <w:rFonts w:ascii="Tahoma" w:hAnsi="Tahoma" w:cs="Tahoma"/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53A6"/>
    <w:rPr>
      <w:rFonts w:ascii="Tahoma" w:eastAsia="Times New Roman" w:hAnsi="Tahoma" w:cs="Tahoma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353A6"/>
    <w:rPr>
      <w:rFonts w:ascii="Tahoma" w:eastAsia="Times New Roman" w:hAnsi="Tahoma" w:cs="Tahoma"/>
      <w:b/>
      <w:bCs/>
      <w:color w:val="FFFF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A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53A6"/>
    <w:rPr>
      <w:color w:val="808080"/>
    </w:rPr>
  </w:style>
  <w:style w:type="paragraph" w:styleId="ListParagraph">
    <w:name w:val="List Paragraph"/>
    <w:basedOn w:val="Normal"/>
    <w:uiPriority w:val="34"/>
    <w:qFormat/>
    <w:rsid w:val="0093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\Downloads\BCBR_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BCBR_Template (2)</Template>
  <TotalTime>134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CQG Inc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Justin</dc:creator>
  <cp:lastModifiedBy>Arsen Abrahamyan</cp:lastModifiedBy>
  <cp:revision>17</cp:revision>
  <dcterms:created xsi:type="dcterms:W3CDTF">2016-03-11T10:58:00Z</dcterms:created>
  <dcterms:modified xsi:type="dcterms:W3CDTF">2017-03-03T14:18:00Z</dcterms:modified>
</cp:coreProperties>
</file>